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-123190</wp:posOffset>
                </wp:positionV>
                <wp:extent cx="2765425" cy="1080135"/>
                <wp:effectExtent l="0" t="0" r="0" b="0"/>
                <wp:wrapNone/>
                <wp:docPr id="6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10801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Número de Teléfono: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961-172-7805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Correo Electrónico:</w:t>
                            </w:r>
                          </w:p>
                          <w:p>
                            <w:pPr>
                              <w:rPr>
                                <w:rFonts w:hint="default" w:ascii="Cambria" w:hAnsi="Cambria"/>
                                <w:sz w:val="20"/>
                                <w:szCs w:val="21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Oswa.laza.flores@hotmail.com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267.05pt;margin-top:-9.7pt;height:85.05pt;width:217.75pt;z-index:251665408;mso-width-relative:page;mso-height-relative:page;" filled="f" stroked="f" coordsize="21600,21600" o:gfxdata="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8WIwf2wAAAAsBAAAPAAAA&#10;AAAAAAEAIAAAACIAAABkcnMvZG93bnJldi54bWxQSwECFAAUAAAACACHTuJA3a9D0xICAAAV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Número de Teléfono: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961-172-7805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Correo Electrónico:</w:t>
                      </w:r>
                    </w:p>
                    <w:p>
                      <w:pPr>
                        <w:rPr>
                          <w:rFonts w:hint="default" w:ascii="Cambria" w:hAnsi="Cambria"/>
                          <w:sz w:val="20"/>
                          <w:szCs w:val="21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Oswa.laza.flores@hotmail.com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-134620</wp:posOffset>
                </wp:positionV>
                <wp:extent cx="2191385" cy="1057275"/>
                <wp:effectExtent l="0" t="0" r="0" b="0"/>
                <wp:wrapNone/>
                <wp:docPr id="7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10572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Edad</w:t>
                            </w:r>
                            <w:r>
                              <w:rPr>
                                <w:rFonts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 xml:space="preserve">：  </w:t>
                            </w: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23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Nacionalidad</w:t>
                            </w:r>
                            <w:r>
                              <w:rPr>
                                <w:rFonts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Mexicana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18pt;margin-top:-10.6pt;height:83.25pt;width:172.55pt;z-index:251666432;mso-width-relative:page;mso-height-relative:page;" filled="f" stroked="f" coordsize="21600,21600" o:gfxdata="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VZxy2wAAAAsBAAAPAAAAAAAA&#10;AAEAIAAAACIAAABkcnMvZG93bnJldi54bWxQSwECFAAUAAAACACHTuJAIsAqiQ8CAAAVBAAADgAA&#10;AAAAAAABACAAAAAqAQAAZHJzL2Uyb0RvYy54bWxQSwUGAAAAAAYABgBZAQAAqw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Edad</w:t>
                      </w:r>
                      <w:r>
                        <w:rPr>
                          <w:rFonts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 xml:space="preserve">：  </w:t>
                      </w: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23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Nacionalidad</w:t>
                      </w:r>
                      <w:r>
                        <w:rPr>
                          <w:rFonts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</w:rPr>
                        <w:t>：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Mexicana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-18415</wp:posOffset>
                </wp:positionV>
                <wp:extent cx="2638425" cy="8959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8959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Oswaldo Lázaro Flores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CURP: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 w:cs="Times New Roman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  <w:lang w:val="es-MX"/>
                              </w:rPr>
                              <w:t>LAFO990601HCSZLS04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FFFFFF"/>
                                <w:sz w:val="15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35pt;margin-top:-1.45pt;height:70.55pt;width:207.75pt;z-index:251660288;mso-width-relative:page;mso-height-relative:page;" filled="f" stroked="f" coordsize="21600,21600" o:gfxdata="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a7iG2QAAAAoBAAAPAAAAAAAA&#10;AAEAIAAAACIAAABkcnMvZG93bnJldi54bWxQSwECFAAUAAAACACHTuJAmNegjRECAAATBAAADgAA&#10;AAAAAAABACAAAAAoAQAAZHJzL2Uyb0RvYy54bWxQSwUGAAAAAAYABgBZAQAAqw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s-MX"/>
                        </w:rPr>
                        <w:t>Oswaldo Lázaro Flores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  <w:lang w:val="es-MX"/>
                        </w:rPr>
                        <w:t>CURP: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 w:cs="Times New Roman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  <w:lang w:val="es-MX"/>
                        </w:rPr>
                        <w:t>LAFO990601HCSZLS04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FFFFFF"/>
                          <w:sz w:val="15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1553845</wp:posOffset>
                </wp:positionV>
                <wp:extent cx="6642735" cy="866775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 w:eastAsia="Microsoft YaHei"/>
                                <w:b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>7 - 2023</w:t>
                            </w:r>
                            <w:r>
                              <w:rPr>
                                <w:rFonts w:hint="eastAsia" w:ascii="Cambria" w:hAnsi="Cambria" w:eastAsia="Microsoft YaHei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eastAsia="Microsoft YaHe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>Ingeniería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 en Sistemas Computacionales.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sz w:val="28"/>
                                <w:szCs w:val="28"/>
                                <w:lang w:val="es-MX"/>
                              </w:rPr>
                              <w:t>Instituto Tecnológico de Tuxtla Gutiérrez.</w:t>
                            </w:r>
                            <w:r>
                              <w:rPr>
                                <w:rFonts w:eastAsia="Microsoft YaHei" w:cs="Calibri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4.85pt;margin-top:122.35pt;height:68.25pt;width:523.05pt;z-index:251661312;mso-width-relative:page;mso-height-relative:page;" filled="f" stroked="f" coordsize="21600,21600" o:gfxdata="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zuD/LZAAAACwEAAA8AAAAAAAAAAQAgAAAAIgAAAGRycy9kb3ducmV2LnhtbFBLAQIU&#10;ABQAAAAIAIdO4kC8nJajuQEAAF0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ambria" w:hAnsi="Cambria" w:eastAsia="Microsoft YaHei"/>
                          <w:b/>
                          <w:sz w:val="28"/>
                          <w:szCs w:val="28"/>
                        </w:rPr>
                        <w:t>201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>7 - 2023</w:t>
                      </w:r>
                      <w:r>
                        <w:rPr>
                          <w:rFonts w:hint="eastAsia" w:ascii="Cambria" w:hAnsi="Cambria" w:eastAsia="Microsoft YaHei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mbria" w:hAnsi="Cambria" w:eastAsia="Microsoft YaHei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>Ingeniería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 xml:space="preserve"> en Sistemas Computacionales.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sz w:val="28"/>
                          <w:szCs w:val="28"/>
                          <w:lang w:val="es-MX"/>
                        </w:rPr>
                        <w:t>Instituto Tecnológico de Tuxtla Gutiérrez.</w:t>
                      </w:r>
                      <w:r>
                        <w:rPr>
                          <w:rFonts w:eastAsia="Microsoft YaHei" w:cs="Calibri"/>
                          <w:sz w:val="28"/>
                          <w:szCs w:val="28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10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00" w:firstLineChars="150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2586355</wp:posOffset>
                </wp:positionV>
                <wp:extent cx="6438900" cy="240347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>Noviembre.2021 - Julio.2022</w:t>
                            </w:r>
                            <w:r>
                              <w:rPr>
                                <w:rFonts w:ascii="Cambria" w:hAnsi="Cambria" w:eastAsia="Microsoft YaHei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>Dirección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 de Protección Contra Riesgos Sanitarios.</w:t>
                            </w:r>
                          </w:p>
                          <w:p>
                            <w:pPr>
                              <w:widowControl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Cambria" w:hAnsi="Cambria" w:eastAsia="Microsoft YaHei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24"/>
                                <w:szCs w:val="24"/>
                                <w:lang w:val="es-MX"/>
                              </w:rPr>
                              <w:t>Técnico en Informatica: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Mantenimiento de redes y servidores locales.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Registro y seguimiento de incidencias y solución de problemas técnicos.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Instalación y configuración de programas básicos en equipos de cómputo.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Mantenimiento preventivo y correctivo de equipos de cómputo, incluyendo diagnostico y reparación de hardware y software.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eastAsia="Microsoft YaHei" w:cs="Calibri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Asesoramiento y soporte técnico a usuarios del equipo y programas.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3.15pt;margin-top:203.65pt;height:189.25pt;width:507pt;z-index:251662336;mso-width-relative:page;mso-height-relative:page;" filled="f" stroked="f" coordsize="21600,21600" o:gfxdata="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7FnC2QAAAAsBAAAPAAAAAAAAAAEAIAAAACIAAABkcnMvZG93bnJldi54bWxQSwECFAAU&#10;AAAACACHTuJADMfLvCkCAAA5BAAADgAAAAAAAAABACAAAAAo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>Noviembre.2021 - Julio.2022</w:t>
                      </w:r>
                      <w:r>
                        <w:rPr>
                          <w:rFonts w:ascii="Cambria" w:hAnsi="Cambria" w:eastAsia="Microsoft YaHei"/>
                          <w:b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>Dirección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28"/>
                          <w:szCs w:val="28"/>
                          <w:lang w:val="es-MX"/>
                        </w:rPr>
                        <w:t xml:space="preserve"> de Protección Contra Riesgos Sanitarios.</w:t>
                      </w:r>
                    </w:p>
                    <w:p>
                      <w:pPr>
                        <w:widowControl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Cambria" w:hAnsi="Cambria" w:eastAsia="Microsoft YaHei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/>
                          <w:b/>
                          <w:sz w:val="24"/>
                          <w:szCs w:val="24"/>
                          <w:lang w:val="es-MX"/>
                        </w:rPr>
                        <w:t>Técnico en Informatica: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kern w:val="0"/>
                          <w:sz w:val="28"/>
                          <w:szCs w:val="28"/>
                          <w:lang w:val="es-MX"/>
                        </w:rPr>
                        <w:t>Mantenimiento de redes y servidores locales.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kern w:val="0"/>
                          <w:sz w:val="28"/>
                          <w:szCs w:val="28"/>
                          <w:lang w:val="es-MX"/>
                        </w:rPr>
                        <w:t>Registro y seguimiento de incidencias y solución de problemas técnicos.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kern w:val="0"/>
                          <w:sz w:val="28"/>
                          <w:szCs w:val="28"/>
                          <w:lang w:val="es-MX"/>
                        </w:rPr>
                        <w:t>Instalación y configuración de programas básicos en equipos de cómputo.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kern w:val="0"/>
                          <w:sz w:val="28"/>
                          <w:szCs w:val="28"/>
                          <w:lang w:val="es-MX"/>
                        </w:rPr>
                        <w:t>Mantenimiento preventivo y correctivo de equipos de cómputo, incluyendo diagnostico y reparación de hardware y software.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eastAsia="Microsoft YaHei" w:cs="Calibri"/>
                          <w:kern w:val="0"/>
                          <w:sz w:val="28"/>
                          <w:szCs w:val="28"/>
                          <w:lang w:val="es-MX"/>
                        </w:rPr>
                        <w:t>Asesoramiento y soporte técnico a usuarios del equipo y programas.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5373370</wp:posOffset>
                </wp:positionV>
                <wp:extent cx="6360795" cy="305816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305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Microsoft Office: Word, Excel y Power Point. (Básico)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Inglés: Lectura, Escritura y Expresion Oral (Básico)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Lenguajes de Programación: PHP, HTML, Java, C++, Ensamblador y Python. (Básico)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Frameworks: Django y React. (</w:t>
                            </w:r>
                            <w:r>
                              <w:rPr>
                                <w:rFonts w:hint="default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Básico</w:t>
                            </w: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).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Herramientas de Control de versiones: Git y GitHub.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Editores de Código: NeatBeans, VSCode, Atom y Sublime Text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  <w:lang w:val="es-MX"/>
                              </w:rPr>
                              <w:t>Bases de datos: MySQL, SQLite y PostgresSQL. (Básico)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Herramientas de productividad: Experiencia en el uso de herramientas de productividad como Obsidian para la gestión y organización de información y proyectos.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4.85pt;margin-top:423.1pt;height:240.8pt;width:500.85pt;z-index:251663360;mso-width-relative:page;mso-height-relative:page;" filled="f" stroked="f" coordsize="21600,21600" o:gfxdata="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rVAaNkAAAAMAQAADwAAAAAAAAABACAAAAAiAAAAZHJzL2Rvd25yZXYueG1sUEsB&#10;AhQAFAAAAAgAh07iQMvKIn67AQAAXg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Microsoft Office: Word, Excel y Power Point. (Básico)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Inglés: Lectura, Escritura y Expresion Oral (Básico)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Lenguajes de Programación: PHP, HTML, Java, C++, Ensamblador y Python. (Básico)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Frameworks: Django y React. (</w:t>
                      </w:r>
                      <w:r>
                        <w:rPr>
                          <w:rFonts w:hint="default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Básico</w:t>
                      </w: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).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Herramientas de Control de versiones: Git y GitHub.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Editores de Código: NeatBeans, VSCode, Atom y Sublime Text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  <w:lang w:val="es-MX"/>
                        </w:rPr>
                        <w:t>Bases de datos: MySQL, SQLite y PostgresSQL. (Básico)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color w:val="000000"/>
                          <w:kern w:val="24"/>
                          <w:sz w:val="28"/>
                          <w:szCs w:val="36"/>
                        </w:rPr>
                        <w:t>Herramientas de productividad: Experiencia en el uso de herramientas de productividad como Obsidian para la gestión y organización de información y proyectos.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8599805</wp:posOffset>
                </wp:positionV>
                <wp:extent cx="6334760" cy="90551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76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DevNet Associate TBT (2022)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Microsoft YaHei" w:cs="Times New Roman"/>
                                <w:kern w:val="0"/>
                                <w:sz w:val="28"/>
                                <w:szCs w:val="28"/>
                                <w:lang w:val="es-MX"/>
                              </w:rPr>
                              <w:t>Introduccion a las redes, switching, routing y wireless de Cisco Networking Academy (2021)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left"/>
                              <w:rPr>
                                <w:rFonts w:hint="default" w:ascii="Times New Roman" w:hAnsi="Times New Roman" w:eastAsia="Microsoft YaHei" w:cs="Times New Roman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left"/>
                              <w:rPr>
                                <w:rFonts w:eastAsia="Microsoft YaHei" w:cs="Calibri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39.9pt;margin-top:677.15pt;height:71.3pt;width:498.8pt;z-index:251664384;mso-width-relative:page;mso-height-relative:page;" filled="f" stroked="f" coordsize="21600,21600" o:gfxdata="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hvtO9kAAAANAQAADwAAAAAAAAABACAAAAAiAAAAZHJzL2Rvd25yZXYueG1sUEsBAhQA&#10;FAAAAAgAh07iQG6mNu6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kern w:val="0"/>
                          <w:sz w:val="28"/>
                          <w:szCs w:val="28"/>
                          <w:lang w:val="es-MX"/>
                        </w:rPr>
                        <w:t>DevNet Associate TBT (2022)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default" w:ascii="Times New Roman" w:hAnsi="Times New Roman" w:eastAsia="Microsoft YaHei" w:cs="Times New Roman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Microsoft YaHei" w:cs="Times New Roman"/>
                          <w:kern w:val="0"/>
                          <w:sz w:val="28"/>
                          <w:szCs w:val="28"/>
                          <w:lang w:val="es-MX"/>
                        </w:rPr>
                        <w:t>Introduccion a las redes, switching, routing y wireless de Cisco Networking Academy (2021)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jc w:val="left"/>
                        <w:rPr>
                          <w:rFonts w:hint="default" w:ascii="Times New Roman" w:hAnsi="Times New Roman" w:eastAsia="Microsoft YaHei" w:cs="Times New Roman"/>
                          <w:kern w:val="0"/>
                          <w:sz w:val="28"/>
                          <w:szCs w:val="28"/>
                        </w:rPr>
                      </w:pPr>
                    </w:p>
                    <w:p>
                      <w:pPr>
                        <w:widowControl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jc w:val="left"/>
                        <w:rPr>
                          <w:rFonts w:eastAsia="Microsoft YaHei" w:cs="Calibri"/>
                          <w:kern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8552180</wp:posOffset>
                </wp:positionV>
                <wp:extent cx="6439535" cy="0"/>
                <wp:effectExtent l="0" t="0" r="0" b="0"/>
                <wp:wrapNone/>
                <wp:docPr id="22" name="自选图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1" o:spid="_x0000_s1026" o:spt="32" type="#_x0000_t32" style="position:absolute;left:0pt;margin-left:-49.45pt;margin-top:673.4pt;height:0pt;width:507.05pt;z-index:251679744;mso-width-relative:page;mso-height-relative:page;" filled="f" stroked="t" coordsize="21600,21600" o:gfxdata="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alpIfVAAAADQEAAA8AAAAAAAAAAQAgAAAAIgAAAGRycy9kb3ducmV2LnhtbFBL&#10;AQIUABQAAAAIAIdO4kDzob/z+QEAAOcDAAAOAAAAAAAAAAEAIAAAACQ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8224520</wp:posOffset>
                </wp:positionV>
                <wp:extent cx="1929130" cy="368935"/>
                <wp:effectExtent l="0" t="0" r="0" b="0"/>
                <wp:wrapNone/>
                <wp:docPr id="9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6893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36"/>
                                <w:szCs w:val="36"/>
                                <w:lang w:val="es-MX"/>
                              </w:rPr>
                              <w:t>Talleres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-54.05pt;margin-top:647.6pt;height:29.05pt;width:151.9pt;z-index:251668480;mso-width-relative:page;mso-height-relative:page;" filled="f" stroked="f" coordsize="21600,21600" o:gfxdata="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5EWod8AAAAOAQAADwAAAAAAAAABACAAAAAiAAAAZHJzL2Rv&#10;d25yZXYueG1sUEsBAhQAFAAAAAgAh07iQNDIHxXBAQAAaAMAAA4AAAAAAAAAAQAgAAAALgEAAGRy&#10;cy9lMm9Eb2MueG1sUEsFBgAAAAAGAAYAWQEAAGE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 w:ascii="Cambria" w:hAnsi="Cambria" w:eastAsia="Microsoft YaHei"/>
                          <w:b/>
                          <w:sz w:val="36"/>
                          <w:szCs w:val="36"/>
                          <w:lang w:val="es-MX"/>
                        </w:rPr>
                        <w:t>Talleres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1110615</wp:posOffset>
                </wp:positionV>
                <wp:extent cx="1623060" cy="350520"/>
                <wp:effectExtent l="0" t="0" r="0" b="0"/>
                <wp:wrapNone/>
                <wp:docPr id="1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YaHei" w:hAnsi="Microsoft YaHei" w:eastAsia="Microsoft YaHei"/>
                                <w:b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eastAsia="Microsoft YaHei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36"/>
                                <w:szCs w:val="36"/>
                                <w:lang w:val="es-MX"/>
                              </w:rPr>
                              <w:t>ducación</w:t>
                            </w:r>
                            <w:r>
                              <w:rPr>
                                <w:rFonts w:hint="eastAsia" w:ascii="Bookman Old Style" w:hAnsi="Times New Roman" w:eastAsia="Microsoft YaHei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9.65pt;margin-top:87.45pt;height:27.6pt;width:127.8pt;z-index:251674624;mso-width-relative:page;mso-height-relative:page;" filled="f" stroked="f" coordsize="21600,21600" o:gfxdata="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HyaYbYAAAACwEAAA8AAAAAAAAAAQAgAAAAIgAAAGRycy9kb3ducmV2LnhtbFBLAQIUABQA&#10;AAAIAIdO4kAjiXNq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YaHei" w:hAnsi="Microsoft YaHei" w:eastAsia="Microsoft YaHei"/>
                          <w:b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 w:eastAsia="Microsoft YaHei"/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36"/>
                          <w:szCs w:val="36"/>
                          <w:lang w:val="es-MX"/>
                        </w:rPr>
                        <w:t>ducación</w:t>
                      </w:r>
                      <w:r>
                        <w:rPr>
                          <w:rFonts w:hint="eastAsia" w:ascii="Bookman Old Style" w:hAnsi="Times New Roman" w:eastAsia="Microsoft YaHei"/>
                          <w:b/>
                          <w:sz w:val="36"/>
                          <w:szCs w:val="3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2179320</wp:posOffset>
                </wp:positionV>
                <wp:extent cx="2760345" cy="451485"/>
                <wp:effectExtent l="0" t="0" r="0" b="0"/>
                <wp:wrapNone/>
                <wp:docPr id="8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45148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Cambria" w:hAnsi="Cambria" w:eastAsia="Microsoft YaHei"/>
                                <w:b/>
                                <w:kern w:val="24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 w:eastAsia="Microsoft YaHei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36"/>
                                <w:szCs w:val="36"/>
                                <w:lang w:val="es-MX"/>
                              </w:rPr>
                              <w:t>xperiencia Laboral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-60.5pt;margin-top:171.6pt;height:35.55pt;width:217.35pt;z-index:251667456;mso-width-relative:page;mso-height-relative:page;" filled="f" stroked="f" coordsize="21600,21600" o:gfxdata="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us3Cd4AAAAMAQAADwAAAAAAAAABACAAAAAiAAAAZHJzL2Rv&#10;d25yZXYueG1sUEsBAhQAFAAAAAgAh07iQJsKcWzCAQAAaAMAAA4AAAAAAAAAAQAgAAAALQEAAGRy&#10;cy9lMm9Eb2MueG1sUEsFBgAAAAAGAAYAWQEAAGE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Cambria" w:hAnsi="Cambria" w:eastAsia="Microsoft YaHei"/>
                          <w:b/>
                          <w:kern w:val="24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Cambria" w:hAnsi="Cambria" w:eastAsia="Microsoft YaHei"/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36"/>
                          <w:szCs w:val="36"/>
                          <w:lang w:val="es-MX"/>
                        </w:rPr>
                        <w:t>xperiencia Laboral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5024755</wp:posOffset>
                </wp:positionV>
                <wp:extent cx="1961515" cy="441325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515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Cambria" w:hAnsi="Cambria" w:eastAsia="Microsoft YaHei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 w:eastAsia="Microsoft YaHei"/>
                                <w:b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hint="default" w:ascii="Cambria" w:hAnsi="Cambria" w:eastAsia="Microsoft YaHei"/>
                                <w:b/>
                                <w:sz w:val="36"/>
                                <w:szCs w:val="36"/>
                                <w:lang w:val="es-MX"/>
                              </w:rPr>
                              <w:t>abilidades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9.5pt;margin-top:395.65pt;height:34.75pt;width:154.45pt;z-index:251675648;mso-width-relative:page;mso-height-relative:page;" filled="f" stroked="f" coordsize="21600,21600" o:gfxdata="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erx+u2AAAAAsBAAAPAAAAAAAAAAEAIAAAACIAAABkcnMvZG93bnJldi54bWxQSwECFAAU&#10;AAAACACHTuJA4DQCAr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Cambria" w:hAnsi="Cambria" w:eastAsia="Microsoft YaHei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Cambria" w:hAnsi="Cambria" w:eastAsia="Microsoft YaHei"/>
                          <w:b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hint="default" w:ascii="Cambria" w:hAnsi="Cambria" w:eastAsia="Microsoft YaHei"/>
                          <w:b/>
                          <w:sz w:val="36"/>
                          <w:szCs w:val="36"/>
                          <w:lang w:val="es-MX"/>
                        </w:rPr>
                        <w:t>abilidades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2557780</wp:posOffset>
                </wp:positionV>
                <wp:extent cx="6439535" cy="0"/>
                <wp:effectExtent l="0" t="0" r="0" b="0"/>
                <wp:wrapNone/>
                <wp:docPr id="20" name="自选图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8" o:spid="_x0000_s1026" o:spt="32" type="#_x0000_t32" style="position:absolute;left:0pt;margin-left:-49.7pt;margin-top:201.4pt;height:0pt;width:507.05pt;z-index:251677696;mso-width-relative:page;mso-height-relative:page;" filled="f" stroked="t" coordsize="21600,21600" o:gfxdata="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svZN7VAAAACwEAAA8AAAAAAAAAAQAgAAAAIgAAAGRycy9kb3ducmV2LnhtbFBL&#10;AQIUABQAAAAIAIdO4kBue7Un+QEAAOcDAAAOAAAAAAAAAAEAIAAAACQ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1503045</wp:posOffset>
                </wp:positionV>
                <wp:extent cx="6439535" cy="0"/>
                <wp:effectExtent l="0" t="0" r="0" b="0"/>
                <wp:wrapNone/>
                <wp:docPr id="1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7" o:spid="_x0000_s1026" o:spt="32" type="#_x0000_t32" style="position:absolute;left:0pt;margin-left:-47.3pt;margin-top:118.35pt;height:0pt;width:507.05pt;z-index:251676672;mso-width-relative:page;mso-height-relative:page;" filled="f" stroked="t" coordsize="21600,21600" o:gfxdata="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8KtGPWAAAACwEAAA8AAAAAAAAAAQAgAAAAIgAAAGRycy9kb3ducmV2LnhtbFBL&#10;AQIUABQAAAAIAIdO4kBu4YuY+AEAAOcDAAAOAAAAAAAAAAEAIAAAACU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-211455</wp:posOffset>
                </wp:positionV>
                <wp:extent cx="6911975" cy="1155700"/>
                <wp:effectExtent l="0" t="0" r="3175" b="6350"/>
                <wp:wrapNone/>
                <wp:docPr id="1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1155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4" o:spid="_x0000_s1026" o:spt="1" style="position:absolute;left:0pt;margin-left:-65.95pt;margin-top:-16.65pt;height:91pt;width:544.25pt;z-index:251659264;mso-width-relative:page;mso-height-relative:page;" fillcolor="#000000" filled="t" stroked="f" coordsize="21600,21600" o:gfxdata="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t0RxR2wAAAAwBAAAPAAAAAAAAAAEAIAAAACIAAABkcnMvZG93&#10;bnJldi54bWxQSwECFAAUAAAACACHTuJA34bgcMQBAAB7AwAADgAAAAAAAAABACAAAAAqAQAAZHJz&#10;L2Uyb0RvYy54bWxQSwUGAAAAAAYABgBZAQAAY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5351780</wp:posOffset>
                </wp:positionV>
                <wp:extent cx="6439535" cy="0"/>
                <wp:effectExtent l="0" t="0" r="0" b="0"/>
                <wp:wrapNone/>
                <wp:docPr id="21" name="自选图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53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9" o:spid="_x0000_s1026" o:spt="32" type="#_x0000_t32" style="position:absolute;left:0pt;margin-left:-51.05pt;margin-top:421.4pt;height:0pt;width:507.05pt;z-index:251678720;mso-width-relative:page;mso-height-relative:page;" filled="f" stroked="t" coordsize="21600,21600" o:gfxdata="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35AmrVAAAADAEAAA8AAAAAAAAAAQAgAAAAIgAAAGRycy9kb3ducmV2LnhtbFBL&#10;AQIUABQAAAAIAIdO4kCGBmP2+QEAAOcDAAAOAAAAAAAAAAEAIAAAACQBAABkcnMvZTJvRG9jLnht&#10;bFBLBQYAAAAABgAGAFkBAACP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-792480</wp:posOffset>
                </wp:positionV>
                <wp:extent cx="2344420" cy="495300"/>
                <wp:effectExtent l="0" t="0" r="0" b="0"/>
                <wp:wrapNone/>
                <wp:docPr id="16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Microsoft YaHei" w:asciiTheme="majorAscii" w:hAnsiTheme="majorAscii"/>
                                <w:b/>
                                <w:bCs/>
                                <w:color w:val="0000F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hint="default" w:eastAsia="Microsoft YaHei" w:asciiTheme="majorAscii" w:hAnsiTheme="majorAscii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s-MX"/>
                              </w:rPr>
                              <w:t>InformacionPersonal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2" o:spid="_x0000_s1026" o:spt="202" type="#_x0000_t202" style="position:absolute;left:0pt;margin-left:69.5pt;margin-top:-62.4pt;height:39pt;width:184.6pt;z-index:251673600;mso-width-relative:page;mso-height-relative:page;" filled="f" stroked="f" coordsize="21600,21600" o:gfxdata="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YgMQdgAAAAMAQAADwAAAAAAAAABACAAAAAiAAAAZHJzL2Rvd25yZXYueG1sUEsBAhQA&#10;FAAAAAgAh07iQCwr9XW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eastAsia="Microsoft YaHei" w:asciiTheme="majorAscii" w:hAnsiTheme="majorAscii"/>
                          <w:b/>
                          <w:bCs/>
                          <w:color w:val="0000F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hint="default" w:eastAsia="Microsoft YaHei" w:asciiTheme="majorAscii" w:hAnsiTheme="majorAscii"/>
                          <w:b/>
                          <w:bCs/>
                          <w:color w:val="auto"/>
                          <w:sz w:val="32"/>
                          <w:szCs w:val="32"/>
                          <w:lang w:val="es-MX"/>
                        </w:rPr>
                        <w:t>InformacionPersonal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-764540</wp:posOffset>
                </wp:positionV>
                <wp:extent cx="280670" cy="288290"/>
                <wp:effectExtent l="0" t="0" r="5080" b="16510"/>
                <wp:wrapNone/>
                <wp:docPr id="1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grad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9.6pt;margin-top:-60.2pt;height:22.7pt;width:22.1pt;z-index:251670528;mso-width-relative:page;mso-height-relative:page;" fillcolor="#000000" filled="t" stroked="t" coordsize="192,196" o:gfxdata="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Daba3V2wAAAAsBAAAPAAAA&#10;AAAAAAEAIAAAACIAAABkcnMvZG93bnJldi54bWxQSwECFAAUAAAACACHTuJAmSRDC00GAAAcHQAA&#10;DgAAAAAAAAABACAAAAAqAQAAZHJzL2Uyb0RvYy54bWxQSwUGAAAAAAYABgBZAQAA6Qk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-716280</wp:posOffset>
                </wp:positionV>
                <wp:extent cx="1177290" cy="342900"/>
                <wp:effectExtent l="0" t="0" r="3810" b="0"/>
                <wp:wrapNone/>
                <wp:docPr id="15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290" cy="342900"/>
                          <a:chOff x="515" y="312"/>
                          <a:chExt cx="1854" cy="540"/>
                        </a:xfrm>
                      </wpg:grpSpPr>
                      <wps:wsp>
                        <wps:cNvPr id="13" name="矩形 149"/>
                        <wps:cNvSpPr/>
                        <wps:spPr>
                          <a:xfrm rot="-5400000" flipH="1">
                            <a:off x="1444" y="-73"/>
                            <a:ext cx="540" cy="13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4" name="自选图形 150"/>
                        <wps:cNvSpPr/>
                        <wps:spPr>
                          <a:xfrm flipH="1">
                            <a:off x="515" y="312"/>
                            <a:ext cx="539" cy="539"/>
                          </a:xfrm>
                          <a:prstGeom prst="rtTriangl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o:spt="203" style="position:absolute;left:0pt;margin-left:-64.25pt;margin-top:-56.4pt;height:27pt;width:92.7pt;z-index:251672576;mso-width-relative:page;mso-height-relative:page;" coordorigin="515,312" coordsize="1854,540" o:gfxdata="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lPYTw2gAAAAwB&#10;AAAPAAAAAAAAAAEAIAAAACIAAABkcnMvZG93bnJldi54bWxQSwECFAAUAAAACACHTuJAeDjKdYsC&#10;AABdBgAADgAAAAAAAAABACAAAAApAQAAZHJzL2Uyb0RvYy54bWxQSwUGAAAAAAYABgBZAQAAJgYA&#10;AAAA&#10;">
                <o:lock v:ext="edit" aspectratio="f"/>
                <v:rect id="矩形 149" o:spid="_x0000_s1026" o:spt="1" style="position:absolute;left:1444;top:-73;flip:x;height:1310;width:540;rotation:5898240f;" fillcolor="#000000" filled="t" stroked="f" coordsize="21600,21600" o:gfxdata="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hqp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自选图形 150" o:spid="_x0000_s1026" o:spt="6" type="#_x0000_t6" style="position:absolute;left:515;top:312;flip:x;height:539;width:539;" fillcolor="#000000" filled="t" stroked="f" coordsize="21600,21600" o:gfxdata="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b/3q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-640715</wp:posOffset>
                </wp:positionV>
                <wp:extent cx="236220" cy="299085"/>
                <wp:effectExtent l="0" t="0" r="5715" b="11430"/>
                <wp:wrapNone/>
                <wp:docPr id="12" name="自选图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220" cy="299085"/>
                        </a:xfrm>
                        <a:prstGeom prst="rtTriangle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147" o:spid="_x0000_s1026" o:spt="6" type="#_x0000_t6" style="position:absolute;left:0pt;margin-left:-61.8pt;margin-top:-50.45pt;height:23.55pt;width:18.6pt;rotation:5898240f;z-index:251671552;mso-width-relative:page;mso-height-relative:page;" fillcolor="#365F91" filled="t" stroked="f" coordsize="21600,21600" o:gfxdata="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scqBr2wAAAA0BAAAPAAAA&#10;AAAAAAEAIAAAACIAAABkcnMvZG93bnJldi54bWxQSwECFAAUAAAACACHTuJA4a6VpNkBAACJAwAA&#10;DgAAAAAAAAABACAAAAAqAQAAZHJzL2Uyb0RvYy54bWxQSwUGAAAAAAYABgBZAQAAd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-447675</wp:posOffset>
                </wp:positionV>
                <wp:extent cx="5553075" cy="19050"/>
                <wp:effectExtent l="0" t="19050" r="9525" b="19050"/>
                <wp:wrapNone/>
                <wp:docPr id="10" name="自选图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3075" cy="1905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51" o:spid="_x0000_s1026" o:spt="32" type="#_x0000_t32" style="position:absolute;left:0pt;flip:y;margin-left:42.75pt;margin-top:-35.25pt;height:1.5pt;width:437.25pt;z-index:251669504;mso-width-relative:page;mso-height-relative:page;" filled="f" stroked="t" coordsize="21600,21600" o:gfxdata="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3/l2k2QAAAAoBAAAPAAAAAAAAAAEAIAAAACIAAABkcnMv&#10;ZG93bnJldi54bWxQSwECFAAUAAAACACHTuJAYN/1ZwICAAD1AwAADgAAAAAAAAABACAAAAAoAQAA&#10;ZHJzL2Uyb0RvYy54bWxQSwUGAAAAAAYABgBZAQAAnAUAAAAA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22305"/>
    <w:multiLevelType w:val="multilevel"/>
    <w:tmpl w:val="4D42230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auto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25C61"/>
    <w:rsid w:val="00054CCB"/>
    <w:rsid w:val="0008224D"/>
    <w:rsid w:val="00114F6C"/>
    <w:rsid w:val="00157719"/>
    <w:rsid w:val="001E6C6D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A7CFD"/>
    <w:rsid w:val="0083777F"/>
    <w:rsid w:val="008A71A3"/>
    <w:rsid w:val="00926CE7"/>
    <w:rsid w:val="009957D0"/>
    <w:rsid w:val="00A24A30"/>
    <w:rsid w:val="00A52BBD"/>
    <w:rsid w:val="00AF58DB"/>
    <w:rsid w:val="00B32FBC"/>
    <w:rsid w:val="00BA5A4D"/>
    <w:rsid w:val="00C1483D"/>
    <w:rsid w:val="00C35498"/>
    <w:rsid w:val="00C6732F"/>
    <w:rsid w:val="00C735A4"/>
    <w:rsid w:val="00CC1F39"/>
    <w:rsid w:val="00CE3952"/>
    <w:rsid w:val="00CF4D00"/>
    <w:rsid w:val="00D77FFC"/>
    <w:rsid w:val="00DA4AEA"/>
    <w:rsid w:val="00DD1A0F"/>
    <w:rsid w:val="00E365CC"/>
    <w:rsid w:val="00E8372E"/>
    <w:rsid w:val="00E9549C"/>
    <w:rsid w:val="00EA3DBD"/>
    <w:rsid w:val="00F34B2E"/>
    <w:rsid w:val="00F6194D"/>
    <w:rsid w:val="03855250"/>
    <w:rsid w:val="1EC93137"/>
    <w:rsid w:val="1EF83B0F"/>
    <w:rsid w:val="238F47B7"/>
    <w:rsid w:val="284D6BDB"/>
    <w:rsid w:val="37082DEF"/>
    <w:rsid w:val="45854BF9"/>
    <w:rsid w:val="583D3D8F"/>
    <w:rsid w:val="5FD369E8"/>
    <w:rsid w:val="613E3330"/>
    <w:rsid w:val="624F7C1A"/>
    <w:rsid w:val="6DA25C61"/>
    <w:rsid w:val="6FF76544"/>
    <w:rsid w:val="7E9F0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styleId="7">
    <w:name w:val="Balloon Text"/>
    <w:basedOn w:val="1"/>
    <w:link w:val="14"/>
    <w:unhideWhenUsed/>
    <w:uiPriority w:val="99"/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3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4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15">
    <w:name w:val="标题 2 Char"/>
    <w:link w:val="3"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6">
    <w:name w:val="副标题 Char"/>
    <w:link w:val="12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7">
    <w:name w:val="tahoma"/>
    <w:basedOn w:val="4"/>
    <w:uiPriority w:val="0"/>
  </w:style>
  <w:style w:type="character" w:customStyle="1" w:styleId="18">
    <w:name w:val="页脚 Char"/>
    <w:link w:val="11"/>
    <w:semiHidden/>
    <w:qFormat/>
    <w:uiPriority w:val="99"/>
    <w:rPr>
      <w:kern w:val="2"/>
      <w:sz w:val="18"/>
      <w:szCs w:val="18"/>
    </w:rPr>
  </w:style>
  <w:style w:type="character" w:customStyle="1" w:styleId="19">
    <w:name w:val="HTML 预设格式 Char"/>
    <w:link w:val="9"/>
    <w:semiHidden/>
    <w:qFormat/>
    <w:uiPriority w:val="99"/>
    <w:rPr>
      <w:rFonts w:ascii="SimSun" w:hAnsi="SimSun" w:cs="SimSun"/>
      <w:sz w:val="24"/>
      <w:szCs w:val="24"/>
    </w:rPr>
  </w:style>
  <w:style w:type="character" w:customStyle="1" w:styleId="20">
    <w:name w:val="标题 Char"/>
    <w:link w:val="13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1">
    <w:name w:val="页眉 Char"/>
    <w:link w:val="8"/>
    <w:semiHidden/>
    <w:uiPriority w:val="99"/>
    <w:rPr>
      <w:kern w:val="2"/>
      <w:sz w:val="18"/>
      <w:szCs w:val="18"/>
    </w:rPr>
  </w:style>
  <w:style w:type="character" w:customStyle="1" w:styleId="22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times"/>
    <w:basedOn w:val="4"/>
    <w:uiPriority w:val="0"/>
  </w:style>
  <w:style w:type="paragraph" w:styleId="24">
    <w:name w:val="No Spacing"/>
    <w:qFormat/>
    <w:uiPriority w:val="1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waldLF\AppData\Roaming\kingsoft\office6\templates\download\pc_509522\Highly%20Practical%20Resum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Highly Practical Resume.doc</Template>
  <Pages>1</Pages>
  <Words>1</Words>
  <Characters>1</Characters>
  <Lines>1</Lines>
  <Paragraphs>1</Paragraphs>
  <TotalTime>86</TotalTime>
  <ScaleCrop>false</ScaleCrop>
  <LinksUpToDate>false</LinksUpToDate>
  <CharactersWithSpaces>1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2023-04-22T01:30:00Z</dcterms:created>
  <dc:creator>OswaldLF</dc:creator>
  <cp:lastModifiedBy>Oswaldo Lázaro Flores</cp:lastModifiedBy>
  <dcterms:modified xsi:type="dcterms:W3CDTF">2023-04-24T15:01:17Z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2058-11.2.0.11536</vt:lpwstr>
  </property>
  <property fmtid="{D5CDD505-2E9C-101B-9397-08002B2CF9AE}" pid="3" name="ICV">
    <vt:lpwstr>0240BBE1FE53470AAA234B728CC4F47B</vt:lpwstr>
  </property>
</Properties>
</file>